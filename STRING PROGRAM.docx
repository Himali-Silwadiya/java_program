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EA7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STRING PROGRAM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1) compare two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 programming";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"java programming";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third = "programming";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result1 = first.equals(second);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System.out.println("string first and second are equal:"+result1);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result2 = first.equals(third);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System.out.println("string first and third are equal:"+result2);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3562529" cy="1225616"/>
            <wp:effectExtent l="0" t="0" r="0" b="0"/>
            <wp:docPr id="18180748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29" cy="12256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2) upper and lower case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"Hello World";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System.out.println(s.toUpperCase());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System.out.println(s.toLowerCase());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400418" cy="1130353"/>
            <wp:effectExtent l="0" t="0" r="0" b="0"/>
            <wp:docPr id="201865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18" cy="1130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3)find e word in given spelling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"Umbrella";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per = false;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for(int i=0;i&lt;a.length();i++){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if(a.charAt(i) == 'e'){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per=true;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System.out.println(per);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lastRenderedPageBreak/>
        <w:drawing>
          <wp:inline distT="0" distB="0" distL="0" distR="0">
            <wp:extent cx="2324221" cy="1168456"/>
            <wp:effectExtent l="0" t="0" r="0" b="0"/>
            <wp:docPr id="10147794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21" cy="1168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4)length of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"refrigerator";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System.out.println(a.length());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654439" cy="1047801"/>
            <wp:effectExtent l="0" t="0" r="0" b="0"/>
            <wp:docPr id="15138481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9" cy="1047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5)join two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System.out.println("first string:"+first);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"Program";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System.out.println("second string:"+second);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joinedString = first.concat(second);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System.out.println("Joined string:"+joinedString);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952899" cy="1530431"/>
            <wp:effectExtent l="0" t="0" r="0" b="0"/>
            <wp:docPr id="10614152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899" cy="1530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6)upper or lower case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import java.util.Scanner;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sc = new Scanner (System.in);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System.out.println("enter string:");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sc.nextLine();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System.out.println("enter choose:");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int i=sc.nextInt();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switch(i){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0: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System.out.println("Lowercase:"+(s.toLowerCase()));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1: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System.out.println("Uppercase:"+(s.toUpperCase()));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921151" cy="1562179"/>
            <wp:effectExtent l="0" t="0" r="0" b="0"/>
            <wp:docPr id="1511454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1" cy="1562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import java.util.Scanner;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"hello";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System.out.println(s.isEmpty());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444877" cy="920800"/>
            <wp:effectExtent l="0" t="0" r="0" b="0"/>
            <wp:docPr id="441882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7" cy="92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8)get length of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import java.util.Scanner;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String greet = "Hello! World";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System.out.println("String:"+greet);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int length = greet.length();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System.out.println("Length:"+length);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drawing>
          <wp:inline distT="0" distB="0" distL="0" distR="0">
            <wp:extent cx="2686187" cy="1244662"/>
            <wp:effectExtent l="0" t="0" r="0" b="0"/>
            <wp:docPr id="1554393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187" cy="1244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9)simple string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import java.util.Scanner;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class Main{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args){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"python";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third = "javascript";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System.out.println(first);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System.out.println(second);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System.out.println(third);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000000">
      <w:r>
        <w:rPr>
          <w:noProof/>
          <w:sz w:val="32"/>
          <w:szCs w:val="32"/>
        </w:rPr>
        <w:lastRenderedPageBreak/>
        <w:drawing>
          <wp:inline distT="0" distB="0" distL="0" distR="0">
            <wp:extent cx="2381371" cy="1397075"/>
            <wp:effectExtent l="0" t="0" r="0" b="0"/>
            <wp:docPr id="12874546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1397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A11EA7">
      <w:pPr>
        <w:rPr>
          <w:sz w:val="32"/>
          <w:szCs w:val="32"/>
        </w:rPr>
      </w:pPr>
    </w:p>
    <w:p w:rsidR="00A11EA7" w:rsidRDefault="00A11EA7">
      <w:pPr>
        <w:rPr>
          <w:sz w:val="32"/>
          <w:szCs w:val="32"/>
        </w:rPr>
      </w:pPr>
    </w:p>
    <w:sectPr w:rsidR="00A11E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2F4" w:rsidRDefault="00FB42F4">
      <w:pPr>
        <w:spacing w:after="0" w:line="240" w:lineRule="auto"/>
      </w:pPr>
      <w:r>
        <w:separator/>
      </w:r>
    </w:p>
  </w:endnote>
  <w:endnote w:type="continuationSeparator" w:id="0">
    <w:p w:rsidR="00FB42F4" w:rsidRDefault="00FB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2F4" w:rsidRDefault="00FB42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B42F4" w:rsidRDefault="00FB4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1EA7"/>
    <w:rsid w:val="0097382C"/>
    <w:rsid w:val="00A11EA7"/>
    <w:rsid w:val="00F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276C0-404C-4457-87C3-539F329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dc:description/>
  <cp:lastModifiedBy>Shreya Modi</cp:lastModifiedBy>
  <cp:revision>2</cp:revision>
  <dcterms:created xsi:type="dcterms:W3CDTF">2023-09-26T15:32:00Z</dcterms:created>
  <dcterms:modified xsi:type="dcterms:W3CDTF">2023-09-26T15:32:00Z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764fa54c-4c04-4759-9c32-df815d0c3865</vt:lpwstr>
  </property>
</Properties>
</file>